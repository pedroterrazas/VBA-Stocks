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589A" w14:textId="77777777" w:rsidR="00A5363E" w:rsidRDefault="00B417BA" w:rsidP="00B417BA">
      <w:pPr>
        <w:rPr>
          <w:lang w:val="en-US"/>
        </w:rPr>
      </w:pPr>
      <w:r w:rsidRPr="00B417BA">
        <w:rPr>
          <w:lang w:val="en-US"/>
        </w:rPr>
        <w:t xml:space="preserve">Sub </w:t>
      </w:r>
      <w:proofErr w:type="gramStart"/>
      <w:r w:rsidRPr="00B417BA">
        <w:rPr>
          <w:lang w:val="en-US"/>
        </w:rPr>
        <w:t>stockmkt(</w:t>
      </w:r>
      <w:proofErr w:type="gramEnd"/>
      <w:r w:rsidRPr="00B417BA">
        <w:rPr>
          <w:lang w:val="en-US"/>
        </w:rPr>
        <w:t>)</w:t>
      </w:r>
      <w:r w:rsidR="00A5363E">
        <w:rPr>
          <w:lang w:val="en-US"/>
        </w:rPr>
        <w:t xml:space="preserve"> </w:t>
      </w:r>
    </w:p>
    <w:p w14:paraId="6144D2D5" w14:textId="77777777" w:rsidR="00A5363E" w:rsidRDefault="00A5363E" w:rsidP="00B417BA">
      <w:pPr>
        <w:rPr>
          <w:lang w:val="en-US"/>
        </w:rPr>
      </w:pPr>
    </w:p>
    <w:p w14:paraId="465297DC" w14:textId="1AC0951C" w:rsidR="00B417BA" w:rsidRPr="00B417BA" w:rsidRDefault="00A5363E" w:rsidP="00B417BA">
      <w:pPr>
        <w:rPr>
          <w:lang w:val="en-US"/>
        </w:rPr>
      </w:pPr>
      <w:r>
        <w:rPr>
          <w:lang w:val="en-US"/>
        </w:rPr>
        <w:t>‘</w:t>
      </w:r>
      <w:r w:rsidRPr="00A5363E">
        <w:rPr>
          <w:b/>
          <w:bCs/>
          <w:u w:val="single"/>
          <w:lang w:val="en-US"/>
        </w:rPr>
        <w:t>Note: I did use only one script for the large stock market data base…</w:t>
      </w:r>
      <w:r w:rsidR="003D3CE5">
        <w:rPr>
          <w:b/>
          <w:bCs/>
          <w:u w:val="single"/>
          <w:lang w:val="en-US"/>
        </w:rPr>
        <w:t>as you can see, it worked just fine.</w:t>
      </w:r>
    </w:p>
    <w:p w14:paraId="6998B17B" w14:textId="77777777" w:rsidR="00B417BA" w:rsidRPr="00B417BA" w:rsidRDefault="00B417BA" w:rsidP="00B417BA">
      <w:pPr>
        <w:rPr>
          <w:lang w:val="en-US"/>
        </w:rPr>
      </w:pPr>
    </w:p>
    <w:p w14:paraId="21DD9E5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MsgBox ("Iniciando...")</w:t>
      </w:r>
    </w:p>
    <w:p w14:paraId="4E113817" w14:textId="77777777" w:rsidR="00B417BA" w:rsidRPr="00B417BA" w:rsidRDefault="00B417BA" w:rsidP="00B417BA">
      <w:pPr>
        <w:rPr>
          <w:lang w:val="en-US"/>
        </w:rPr>
      </w:pPr>
    </w:p>
    <w:p w14:paraId="05A1B030" w14:textId="3C2E5765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For Each </w:t>
      </w:r>
      <w:proofErr w:type="spellStart"/>
      <w:r w:rsidRPr="00B417BA">
        <w:rPr>
          <w:lang w:val="en-US"/>
        </w:rPr>
        <w:t>excelsheet</w:t>
      </w:r>
      <w:proofErr w:type="spellEnd"/>
    </w:p>
    <w:p w14:paraId="26F0CF25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</w:p>
    <w:p w14:paraId="7F4790A2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excelsheet.Activate</w:t>
      </w:r>
      <w:proofErr w:type="gramEnd"/>
    </w:p>
    <w:p w14:paraId="7784A104" w14:textId="77777777" w:rsidR="00B417BA" w:rsidRPr="00B417BA" w:rsidRDefault="00B417BA" w:rsidP="00B417BA">
      <w:pPr>
        <w:rPr>
          <w:lang w:val="en-US"/>
        </w:rPr>
      </w:pPr>
    </w:p>
    <w:p w14:paraId="3622148F" w14:textId="618EACC2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'Header</w:t>
      </w:r>
      <w:r w:rsidR="0011605B">
        <w:rPr>
          <w:lang w:val="en-US"/>
        </w:rPr>
        <w:t>s</w:t>
      </w:r>
    </w:p>
    <w:p w14:paraId="547B8066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</w:t>
      </w:r>
    </w:p>
    <w:p w14:paraId="20F9A9B7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1, 10).Value = "Ticker"</w:t>
      </w:r>
    </w:p>
    <w:p w14:paraId="24F09119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1, 11).Value = "Yearly change"</w:t>
      </w:r>
    </w:p>
    <w:p w14:paraId="3BFB27B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1, 12).Value = "Percent change"</w:t>
      </w:r>
    </w:p>
    <w:p w14:paraId="2D2FD487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1, 13).Value = "Total Stock Volume"</w:t>
      </w:r>
    </w:p>
    <w:p w14:paraId="1EF8FD3C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</w:t>
      </w:r>
    </w:p>
    <w:p w14:paraId="5117B77E" w14:textId="45131AC2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'Variables</w:t>
      </w:r>
    </w:p>
    <w:p w14:paraId="15E74EAB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</w:t>
      </w:r>
    </w:p>
    <w:p w14:paraId="65C1AD31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Dim ticker As String</w:t>
      </w:r>
    </w:p>
    <w:p w14:paraId="521E1E0C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Dim oppr, clopr, percent_change As Double</w:t>
      </w:r>
    </w:p>
    <w:p w14:paraId="687385C1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Dim total_stock As LongLong</w:t>
      </w:r>
    </w:p>
    <w:p w14:paraId="32DF1D53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</w:t>
      </w:r>
    </w:p>
    <w:p w14:paraId="3474B552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'Table</w:t>
      </w:r>
    </w:p>
    <w:p w14:paraId="7C5CDF2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</w:t>
      </w:r>
    </w:p>
    <w:p w14:paraId="11E9EF9B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Dim row_summary As Integer</w:t>
      </w:r>
    </w:p>
    <w:p w14:paraId="5699BA57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row_summary = 2</w:t>
      </w:r>
    </w:p>
    <w:p w14:paraId="628E7BD0" w14:textId="77777777" w:rsidR="00B417BA" w:rsidRPr="00B417BA" w:rsidRDefault="00B417BA" w:rsidP="00B417BA">
      <w:pPr>
        <w:rPr>
          <w:lang w:val="en-US"/>
        </w:rPr>
      </w:pPr>
    </w:p>
    <w:p w14:paraId="0F30BD19" w14:textId="526359AC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'Loop for tickers</w:t>
      </w:r>
    </w:p>
    <w:p w14:paraId="5BD31616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</w:t>
      </w:r>
    </w:p>
    <w:p w14:paraId="4C033810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TotalRow =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Rows.Count, 1).End(xlUp).Row</w:t>
      </w:r>
    </w:p>
    <w:p w14:paraId="328A9122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TotalCol =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1, Columns.Count).End(xlToLeft).Column</w:t>
      </w:r>
    </w:p>
    <w:p w14:paraId="08EE9E9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oppr = 0</w:t>
      </w:r>
    </w:p>
    <w:p w14:paraId="4546ED82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total_stock = 0</w:t>
      </w:r>
    </w:p>
    <w:p w14:paraId="4D126839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</w:t>
      </w:r>
    </w:p>
    <w:p w14:paraId="56351DEF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For i = 2 To TotalRow</w:t>
      </w:r>
    </w:p>
    <w:p w14:paraId="4ECA41C0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</w:t>
      </w:r>
    </w:p>
    <w:p w14:paraId="40493A1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'Conditional for oppr</w:t>
      </w:r>
    </w:p>
    <w:p w14:paraId="544762CB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If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i, 1).Value &lt;&gt; Cells(i - 1, 1).Value Then</w:t>
      </w:r>
    </w:p>
    <w:p w14:paraId="51A5F40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oppr =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i, 3).Value</w:t>
      </w:r>
    </w:p>
    <w:p w14:paraId="66900BDB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End If</w:t>
      </w:r>
    </w:p>
    <w:p w14:paraId="3F23C3CC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</w:t>
      </w:r>
    </w:p>
    <w:p w14:paraId="5A1B50E2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   </w:t>
      </w:r>
    </w:p>
    <w:p w14:paraId="64FADDE5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lastRenderedPageBreak/>
        <w:t>'Getting the closing price:</w:t>
      </w:r>
    </w:p>
    <w:p w14:paraId="071F7455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If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i, 1).Value &lt;&gt; Cells(i + 1, 1).Value Then</w:t>
      </w:r>
    </w:p>
    <w:p w14:paraId="5CBEA80F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clopr =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i, 6).Value</w:t>
      </w:r>
    </w:p>
    <w:p w14:paraId="194236B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                       </w:t>
      </w:r>
    </w:p>
    <w:p w14:paraId="1C3A0092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ticker_Name =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i, 1).Value</w:t>
      </w:r>
    </w:p>
    <w:p w14:paraId="78349EB4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</w:p>
    <w:p w14:paraId="15B94C0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'Ticker in table</w:t>
      </w:r>
    </w:p>
    <w:p w14:paraId="00A6DDCC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  <w:proofErr w:type="gramStart"/>
      <w:r w:rsidRPr="00B417BA">
        <w:rPr>
          <w:lang w:val="en-US"/>
        </w:rPr>
        <w:t>Range(</w:t>
      </w:r>
      <w:proofErr w:type="gramEnd"/>
      <w:r w:rsidRPr="00B417BA">
        <w:rPr>
          <w:lang w:val="en-US"/>
        </w:rPr>
        <w:t>"J" &amp; row_summary).Value = ticker_Name</w:t>
      </w:r>
    </w:p>
    <w:p w14:paraId="1C979D80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</w:p>
    <w:p w14:paraId="7F81E86D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yearly_change = clopr - oppr</w:t>
      </w:r>
    </w:p>
    <w:p w14:paraId="35BE9A64" w14:textId="77777777" w:rsidR="00B417BA" w:rsidRPr="00B417BA" w:rsidRDefault="00B417BA" w:rsidP="00B417BA">
      <w:pPr>
        <w:rPr>
          <w:lang w:val="en-US"/>
        </w:rPr>
      </w:pPr>
    </w:p>
    <w:p w14:paraId="6C35C910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'Yearly_Change in table</w:t>
      </w:r>
    </w:p>
    <w:p w14:paraId="666F69BD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  <w:proofErr w:type="gramStart"/>
      <w:r w:rsidRPr="00B417BA">
        <w:rPr>
          <w:lang w:val="en-US"/>
        </w:rPr>
        <w:t>Range(</w:t>
      </w:r>
      <w:proofErr w:type="gramEnd"/>
      <w:r w:rsidRPr="00B417BA">
        <w:rPr>
          <w:lang w:val="en-US"/>
        </w:rPr>
        <w:t>"K" &amp; row_summary).Value = yearly_change</w:t>
      </w:r>
    </w:p>
    <w:p w14:paraId="5B386C79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</w:p>
    <w:p w14:paraId="1EA63E9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If yearly_change &gt;= 0 Then</w:t>
      </w:r>
    </w:p>
    <w:p w14:paraId="6ABCF303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</w:t>
      </w:r>
      <w:proofErr w:type="gramStart"/>
      <w:r w:rsidRPr="00B417BA">
        <w:rPr>
          <w:lang w:val="en-US"/>
        </w:rPr>
        <w:t>Range(</w:t>
      </w:r>
      <w:proofErr w:type="gramEnd"/>
      <w:r w:rsidRPr="00B417BA">
        <w:rPr>
          <w:lang w:val="en-US"/>
        </w:rPr>
        <w:t>"K" &amp; row_summary).Interior.ColorIndex = 4</w:t>
      </w:r>
    </w:p>
    <w:p w14:paraId="6DC39C1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Else</w:t>
      </w:r>
    </w:p>
    <w:p w14:paraId="0448350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</w:t>
      </w:r>
      <w:proofErr w:type="gramStart"/>
      <w:r w:rsidRPr="00B417BA">
        <w:rPr>
          <w:lang w:val="en-US"/>
        </w:rPr>
        <w:t>Range(</w:t>
      </w:r>
      <w:proofErr w:type="gramEnd"/>
      <w:r w:rsidRPr="00B417BA">
        <w:rPr>
          <w:lang w:val="en-US"/>
        </w:rPr>
        <w:t>"K" &amp; row_summary).Interior.ColorIndex = 3</w:t>
      </w:r>
    </w:p>
    <w:p w14:paraId="61277EE6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</w:t>
      </w:r>
    </w:p>
    <w:p w14:paraId="433C1539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End If</w:t>
      </w:r>
    </w:p>
    <w:p w14:paraId="7306F31C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</w:t>
      </w:r>
    </w:p>
    <w:p w14:paraId="6CA97D58" w14:textId="217F9513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'Problem with zero values...</w:t>
      </w:r>
    </w:p>
    <w:p w14:paraId="3D3A82B1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</w:p>
    <w:p w14:paraId="08B4A58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If clopr = 0 Then</w:t>
      </w:r>
    </w:p>
    <w:p w14:paraId="153F151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percent_change = 0</w:t>
      </w:r>
    </w:p>
    <w:p w14:paraId="30190686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        </w:t>
      </w:r>
    </w:p>
    <w:p w14:paraId="4B1BFD20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i, 12).Value = 0</w:t>
      </w:r>
    </w:p>
    <w:p w14:paraId="0BCA822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i, 12).NumberFormat = "#.00%"</w:t>
      </w:r>
    </w:p>
    <w:p w14:paraId="72F0D21C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</w:p>
    <w:p w14:paraId="1BB96D3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ElseIf oppr = 0 Then</w:t>
      </w:r>
    </w:p>
    <w:p w14:paraId="33A09ABF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percent_change = 0</w:t>
      </w:r>
    </w:p>
    <w:p w14:paraId="335D6635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    </w:t>
      </w:r>
    </w:p>
    <w:p w14:paraId="2126CA69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Else</w:t>
      </w:r>
    </w:p>
    <w:p w14:paraId="682FD8BD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</w:p>
    <w:p w14:paraId="0E9AA627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percent_change = ((clopr / oppr) - 1)</w:t>
      </w:r>
    </w:p>
    <w:p w14:paraId="5DE4D153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</w:p>
    <w:p w14:paraId="2E3F4EF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End If</w:t>
      </w:r>
    </w:p>
    <w:p w14:paraId="4DC5568F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</w:t>
      </w:r>
    </w:p>
    <w:p w14:paraId="26969D51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'Percent change in the table</w:t>
      </w:r>
    </w:p>
    <w:p w14:paraId="7B1DFF71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  <w:proofErr w:type="gramStart"/>
      <w:r w:rsidRPr="00B417BA">
        <w:rPr>
          <w:lang w:val="en-US"/>
        </w:rPr>
        <w:t>Range(</w:t>
      </w:r>
      <w:proofErr w:type="gramEnd"/>
      <w:r w:rsidRPr="00B417BA">
        <w:rPr>
          <w:lang w:val="en-US"/>
        </w:rPr>
        <w:t>"L" &amp; row_summary).Value = percent_change</w:t>
      </w:r>
    </w:p>
    <w:p w14:paraId="48DD9C25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  <w:proofErr w:type="gramStart"/>
      <w:r w:rsidRPr="00B417BA">
        <w:rPr>
          <w:lang w:val="en-US"/>
        </w:rPr>
        <w:t>Range(</w:t>
      </w:r>
      <w:proofErr w:type="gramEnd"/>
      <w:r w:rsidRPr="00B417BA">
        <w:rPr>
          <w:lang w:val="en-US"/>
        </w:rPr>
        <w:t>"L" &amp; row_summary).NumberFormat = "#.00%"</w:t>
      </w:r>
    </w:p>
    <w:p w14:paraId="78BC0849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</w:t>
      </w:r>
    </w:p>
    <w:p w14:paraId="6096D85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total_stock = total_stock +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i, 7).Value</w:t>
      </w:r>
    </w:p>
    <w:p w14:paraId="15F6A3AE" w14:textId="77777777" w:rsidR="00B417BA" w:rsidRPr="00B417BA" w:rsidRDefault="00B417BA" w:rsidP="00B417BA">
      <w:pPr>
        <w:rPr>
          <w:lang w:val="en-US"/>
        </w:rPr>
      </w:pPr>
    </w:p>
    <w:p w14:paraId="31F1F96B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lastRenderedPageBreak/>
        <w:t>'Total stock in the table</w:t>
      </w:r>
    </w:p>
    <w:p w14:paraId="2AFA41FC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  <w:proofErr w:type="gramStart"/>
      <w:r w:rsidRPr="00B417BA">
        <w:rPr>
          <w:lang w:val="en-US"/>
        </w:rPr>
        <w:t>Range(</w:t>
      </w:r>
      <w:proofErr w:type="gramEnd"/>
      <w:r w:rsidRPr="00B417BA">
        <w:rPr>
          <w:lang w:val="en-US"/>
        </w:rPr>
        <w:t>"M" &amp; row_summary).Value = total_stock</w:t>
      </w:r>
    </w:p>
    <w:p w14:paraId="5DC2184B" w14:textId="77777777" w:rsidR="00B417BA" w:rsidRPr="00B417BA" w:rsidRDefault="00B417BA" w:rsidP="00B417BA">
      <w:pPr>
        <w:rPr>
          <w:lang w:val="en-US"/>
        </w:rPr>
      </w:pPr>
    </w:p>
    <w:p w14:paraId="7A2AD47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'Adding row</w:t>
      </w:r>
    </w:p>
    <w:p w14:paraId="5826475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row_summary = row_summary + 1</w:t>
      </w:r>
    </w:p>
    <w:p w14:paraId="4F8C2B6D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</w:t>
      </w:r>
    </w:p>
    <w:p w14:paraId="4F6AC55F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'Reset total stock</w:t>
      </w:r>
    </w:p>
    <w:p w14:paraId="4E22A002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total_stock = 0</w:t>
      </w:r>
    </w:p>
    <w:p w14:paraId="2161460B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</w:t>
      </w:r>
    </w:p>
    <w:p w14:paraId="2BC8DB41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Else</w:t>
      </w:r>
    </w:p>
    <w:p w14:paraId="53901C7C" w14:textId="77777777" w:rsidR="00B417BA" w:rsidRPr="00B417BA" w:rsidRDefault="00B417BA" w:rsidP="00B417BA">
      <w:pPr>
        <w:rPr>
          <w:lang w:val="en-US"/>
        </w:rPr>
      </w:pPr>
    </w:p>
    <w:p w14:paraId="5AA1B303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total_stock = total_stock +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i, 7).Value</w:t>
      </w:r>
    </w:p>
    <w:p w14:paraId="085D5E7F" w14:textId="77777777" w:rsidR="00B417BA" w:rsidRPr="00B417BA" w:rsidRDefault="00B417BA" w:rsidP="00B417BA">
      <w:pPr>
        <w:rPr>
          <w:lang w:val="en-US"/>
        </w:rPr>
      </w:pPr>
    </w:p>
    <w:p w14:paraId="00FEF0E7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End If</w:t>
      </w:r>
    </w:p>
    <w:p w14:paraId="4F6C7B53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</w:t>
      </w:r>
    </w:p>
    <w:p w14:paraId="0FC3FBD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Next i</w:t>
      </w:r>
    </w:p>
    <w:p w14:paraId="6CA1407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</w:t>
      </w:r>
    </w:p>
    <w:p w14:paraId="0134165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</w:p>
    <w:p w14:paraId="464AB98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'Challenges in table</w:t>
      </w:r>
    </w:p>
    <w:p w14:paraId="3BBCAF1D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</w:p>
    <w:p w14:paraId="5096B184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2, 15).Value = "Greatest % Increase"</w:t>
      </w:r>
    </w:p>
    <w:p w14:paraId="402507D2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3, 15).Value = "Greatest % Decrease"</w:t>
      </w:r>
    </w:p>
    <w:p w14:paraId="67A9C839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4, 15).Value = "Greatest Total Volume"</w:t>
      </w:r>
    </w:p>
    <w:p w14:paraId="777310BD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1, 16).Value = "Ticker"</w:t>
      </w:r>
    </w:p>
    <w:p w14:paraId="1456214B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1, 17).Value = "Value"</w:t>
      </w:r>
    </w:p>
    <w:p w14:paraId="4747ECD3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  <w:proofErr w:type="gramStart"/>
      <w:r w:rsidRPr="00B417BA">
        <w:rPr>
          <w:lang w:val="en-US"/>
        </w:rPr>
        <w:t>Range(</w:t>
      </w:r>
      <w:proofErr w:type="gramEnd"/>
      <w:r w:rsidRPr="00B417BA">
        <w:rPr>
          <w:lang w:val="en-US"/>
        </w:rPr>
        <w:t>"Q2:Q3").NumberFormat = "#.00%"</w:t>
      </w:r>
    </w:p>
    <w:p w14:paraId="2D55256F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  </w:t>
      </w:r>
    </w:p>
    <w:p w14:paraId="3689D171" w14:textId="0C6D081C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'Table increases</w:t>
      </w:r>
      <w:r w:rsidR="002924F6">
        <w:rPr>
          <w:lang w:val="en-US"/>
        </w:rPr>
        <w:t>…I used direct excel functions…</w:t>
      </w:r>
    </w:p>
    <w:p w14:paraId="6034A5C7" w14:textId="77777777" w:rsidR="00B417BA" w:rsidRPr="00B417BA" w:rsidRDefault="00B417BA" w:rsidP="00B417BA">
      <w:pPr>
        <w:rPr>
          <w:lang w:val="en-US"/>
        </w:rPr>
      </w:pPr>
    </w:p>
    <w:p w14:paraId="5EC8B94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Dim ticker2 As String</w:t>
      </w:r>
    </w:p>
    <w:p w14:paraId="5579C265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Dim greatest, minimum, total_volume As Double</w:t>
      </w:r>
    </w:p>
    <w:p w14:paraId="3B238D76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</w:p>
    <w:p w14:paraId="5DF6A981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</w:t>
      </w:r>
    </w:p>
    <w:p w14:paraId="5AD19832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TotalRow2 =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Rows.Count, 12).End(xlUp).Row</w:t>
      </w:r>
    </w:p>
    <w:p w14:paraId="35C8AA4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</w:p>
    <w:p w14:paraId="6E3A3AA4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For t = 2 To TotalRow2</w:t>
      </w:r>
    </w:p>
    <w:p w14:paraId="4AE88A4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</w:t>
      </w:r>
    </w:p>
    <w:p w14:paraId="560DCAC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If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t, 12).Value = Application.WorksheetFunction.Max(Range("L2:L" &amp; TotalRow2)) Then</w:t>
      </w:r>
    </w:p>
    <w:p w14:paraId="6A29910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2, 16).Value = Cells(t, 10).Value</w:t>
      </w:r>
    </w:p>
    <w:p w14:paraId="57ADBE17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2, 17).Value = Cells(t, 12).Value</w:t>
      </w:r>
    </w:p>
    <w:p w14:paraId="3F625E8F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</w:t>
      </w:r>
    </w:p>
    <w:p w14:paraId="3BD2647F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ElseIf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t, 12).Value = Application.WorksheetFunction.min(Range("L2:L" &amp; TotalRow2)) Then</w:t>
      </w:r>
    </w:p>
    <w:p w14:paraId="1166401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lastRenderedPageBreak/>
        <w:t xml:space="preserve">    </w:t>
      </w:r>
    </w:p>
    <w:p w14:paraId="1AB59809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3, 16).Value = Cells(t, 10).Value</w:t>
      </w:r>
    </w:p>
    <w:p w14:paraId="43965767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3, 17).Value = Cells(t, 12).Value</w:t>
      </w:r>
    </w:p>
    <w:p w14:paraId="79A3E4D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</w:t>
      </w:r>
    </w:p>
    <w:p w14:paraId="1F8F889E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ElseIf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t, 13).Value = Application.WorksheetFunction.Max(Range("M2:M" &amp; TotalRow2)) Then</w:t>
      </w:r>
    </w:p>
    <w:p w14:paraId="6078CDF8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</w:t>
      </w:r>
    </w:p>
    <w:p w14:paraId="15828241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4, 16).Value = Cells(t, 10).Value</w:t>
      </w:r>
    </w:p>
    <w:p w14:paraId="4ACBC550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</w:t>
      </w:r>
      <w:proofErr w:type="gramStart"/>
      <w:r w:rsidRPr="00B417BA">
        <w:rPr>
          <w:lang w:val="en-US"/>
        </w:rPr>
        <w:t>Cells(</w:t>
      </w:r>
      <w:proofErr w:type="gramEnd"/>
      <w:r w:rsidRPr="00B417BA">
        <w:rPr>
          <w:lang w:val="en-US"/>
        </w:rPr>
        <w:t>4, 17).Value = Cells(t, 13).Value</w:t>
      </w:r>
    </w:p>
    <w:p w14:paraId="065D75C4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          </w:t>
      </w:r>
    </w:p>
    <w:p w14:paraId="4A7BA2AA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End If</w:t>
      </w:r>
    </w:p>
    <w:p w14:paraId="041C3206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            </w:t>
      </w:r>
    </w:p>
    <w:p w14:paraId="48B7B0A0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Next t</w:t>
      </w:r>
    </w:p>
    <w:p w14:paraId="49FFB68D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 xml:space="preserve">      </w:t>
      </w:r>
    </w:p>
    <w:p w14:paraId="720B238D" w14:textId="77777777" w:rsidR="00B417BA" w:rsidRPr="00B417BA" w:rsidRDefault="00B417BA" w:rsidP="00B417BA">
      <w:pPr>
        <w:rPr>
          <w:lang w:val="en-US"/>
        </w:rPr>
      </w:pPr>
      <w:r w:rsidRPr="00B417BA">
        <w:rPr>
          <w:lang w:val="en-US"/>
        </w:rPr>
        <w:t>Next excelsheet</w:t>
      </w:r>
    </w:p>
    <w:p w14:paraId="305FBA61" w14:textId="77777777" w:rsidR="00B417BA" w:rsidRPr="00B417BA" w:rsidRDefault="00B417BA" w:rsidP="00B417BA">
      <w:pPr>
        <w:rPr>
          <w:lang w:val="en-US"/>
        </w:rPr>
      </w:pPr>
    </w:p>
    <w:p w14:paraId="637DF347" w14:textId="77777777" w:rsidR="00B417BA" w:rsidRDefault="00B417BA" w:rsidP="00B417BA">
      <w:r>
        <w:t>MsgBox ("Acabamos...")</w:t>
      </w:r>
    </w:p>
    <w:p w14:paraId="71EAD50A" w14:textId="77777777" w:rsidR="00B417BA" w:rsidRDefault="00B417BA" w:rsidP="00B417BA"/>
    <w:p w14:paraId="58FBD033" w14:textId="77777777" w:rsidR="00B417BA" w:rsidRDefault="00B417BA" w:rsidP="00B417BA">
      <w:r>
        <w:t>End Sub</w:t>
      </w:r>
    </w:p>
    <w:p w14:paraId="4F6F2033" w14:textId="77777777" w:rsidR="00BB270E" w:rsidRDefault="00BB270E"/>
    <w:sectPr w:rsidR="00BB270E" w:rsidSect="00DB3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5B"/>
    <w:rsid w:val="00076B78"/>
    <w:rsid w:val="0011605B"/>
    <w:rsid w:val="002924F6"/>
    <w:rsid w:val="00301374"/>
    <w:rsid w:val="003D3CE5"/>
    <w:rsid w:val="004275FB"/>
    <w:rsid w:val="005A1EA0"/>
    <w:rsid w:val="00A5363E"/>
    <w:rsid w:val="00B417BA"/>
    <w:rsid w:val="00BB270E"/>
    <w:rsid w:val="00DB3FBA"/>
    <w:rsid w:val="00E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AACA8"/>
  <w15:chartTrackingRefBased/>
  <w15:docId w15:val="{1CDE0237-B601-CA4E-8597-BFB72D3B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dro.terrazas/Desktop/Terrazas%20IFETEL/Personal/Varios/DA%20Boot%20Camp/VBA%20Stocks/Script%20stockmkt.vbs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Script stockmkt.vbs.dotm</Template>
  <TotalTime>5</TotalTime>
  <Pages>4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Pedro Javier Terrazas Briones</cp:lastModifiedBy>
  <cp:revision>8</cp:revision>
  <dcterms:created xsi:type="dcterms:W3CDTF">2020-09-29T17:19:00Z</dcterms:created>
  <dcterms:modified xsi:type="dcterms:W3CDTF">2020-09-29T17:34:00Z</dcterms:modified>
</cp:coreProperties>
</file>